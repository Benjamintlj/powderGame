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D2AF" w14:textId="5C2A5477" w:rsidR="00807843" w:rsidRPr="001C17A4" w:rsidRDefault="001C17A4" w:rsidP="001C17A4">
      <w:pPr>
        <w:pStyle w:val="Heading1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1C17A4">
        <w:rPr>
          <w:shd w:val="clear" w:color="auto" w:fill="FFFFFF"/>
          <w:lang w:val="en-GB" w:eastAsia="en-GB"/>
        </w:rPr>
        <w:t>Declaration of Ownership</w:t>
      </w:r>
    </w:p>
    <w:p w14:paraId="1A2BE69D" w14:textId="638E970B" w:rsid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  <w:r w:rsidRPr="001C17A4">
        <w:rPr>
          <w:rFonts w:ascii="Arial" w:eastAsia="Times New Roman" w:hAnsi="Arial" w:cs="Arial"/>
          <w:color w:val="auto"/>
          <w:lang w:val="en-GB" w:eastAsia="en-GB"/>
        </w:rPr>
        <w:t>I,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 xml:space="preserve"> </w:t>
      </w:r>
      <w:r>
        <w:rPr>
          <w:rFonts w:ascii="Arial" w:eastAsia="Times New Roman" w:hAnsi="Arial" w:cs="Arial"/>
          <w:color w:val="auto"/>
          <w:lang w:val="en-GB" w:eastAsia="en-GB"/>
        </w:rPr>
        <w:t>Benjamin Lewis-Jones (N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>0928518</w:t>
      </w:r>
      <w:r>
        <w:rPr>
          <w:rFonts w:ascii="Arial" w:eastAsia="Times New Roman" w:hAnsi="Arial" w:cs="Arial"/>
          <w:color w:val="auto"/>
          <w:lang w:val="en-GB" w:eastAsia="en-GB"/>
        </w:rPr>
        <w:t xml:space="preserve">) 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>hereby declare that I am the sole author of</w:t>
      </w:r>
      <w:r>
        <w:rPr>
          <w:rFonts w:ascii="Arial" w:eastAsia="Times New Roman" w:hAnsi="Arial" w:cs="Arial"/>
          <w:color w:val="auto"/>
          <w:lang w:val="en-GB" w:eastAsia="en-GB"/>
        </w:rPr>
        <w:t xml:space="preserve"> 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>the associated report and software apart from the software declared below.</w:t>
      </w:r>
      <w:r>
        <w:rPr>
          <w:rFonts w:ascii="Arial" w:eastAsia="Times New Roman" w:hAnsi="Arial" w:cs="Arial"/>
          <w:color w:val="auto"/>
          <w:lang w:val="en-GB" w:eastAsia="en-GB"/>
        </w:rPr>
        <w:t xml:space="preserve"> 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 xml:space="preserve">I am aware of the University’s rules on plagiarism and 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>collusion,</w:t>
      </w:r>
      <w:r w:rsidRPr="001C17A4">
        <w:rPr>
          <w:rFonts w:ascii="Arial" w:eastAsia="Times New Roman" w:hAnsi="Arial" w:cs="Arial"/>
          <w:color w:val="auto"/>
          <w:lang w:val="en-GB" w:eastAsia="en-GB"/>
        </w:rPr>
        <w:t xml:space="preserve"> and I understand that, if I am found to have broken these rules, it will be treated as Academic Misconduct and dealt with accordingly.</w:t>
      </w:r>
    </w:p>
    <w:p w14:paraId="2A4E3F32" w14:textId="77777777" w:rsidR="001C17A4" w:rsidRP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</w:p>
    <w:p w14:paraId="6B278D59" w14:textId="5FB3710D" w:rsid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  <w:r w:rsidRPr="001C17A4">
        <w:rPr>
          <w:rFonts w:ascii="Arial" w:eastAsia="Times New Roman" w:hAnsi="Arial" w:cs="Arial"/>
          <w:color w:val="auto"/>
          <w:lang w:val="en-GB" w:eastAsia="en-GB"/>
        </w:rPr>
        <w:t xml:space="preserve">I understand that I must submit this coursework by the time and date published.  </w:t>
      </w:r>
    </w:p>
    <w:p w14:paraId="0204E45B" w14:textId="77777777" w:rsidR="001C17A4" w:rsidRP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</w:p>
    <w:p w14:paraId="32E95EA4" w14:textId="488B8E5D" w:rsid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  <w:r w:rsidRPr="001C17A4">
        <w:rPr>
          <w:rFonts w:ascii="Arial" w:eastAsia="Times New Roman" w:hAnsi="Arial" w:cs="Arial"/>
          <w:color w:val="auto"/>
          <w:lang w:val="en-GB" w:eastAsia="en-GB"/>
        </w:rPr>
        <w:t>I understand that it is entirely my responsibility to ensure that I submit my full and complete coursework and that any missing elements submitted after the deadline will be disregarded.</w:t>
      </w:r>
    </w:p>
    <w:p w14:paraId="2CE170DC" w14:textId="77777777" w:rsidR="001C17A4" w:rsidRP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</w:p>
    <w:p w14:paraId="6B5083DE" w14:textId="47118BE0" w:rsidR="001C17A4" w:rsidRPr="001C17A4" w:rsidRDefault="001C17A4" w:rsidP="001C1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lang w:val="en-GB" w:eastAsia="en-GB"/>
        </w:rPr>
      </w:pPr>
      <w:r w:rsidRPr="001C17A4">
        <w:rPr>
          <w:rFonts w:ascii="Arial" w:eastAsia="Times New Roman" w:hAnsi="Arial" w:cs="Arial"/>
          <w:color w:val="auto"/>
          <w:lang w:val="en-GB" w:eastAsia="en-GB"/>
        </w:rPr>
        <w:t>I understand that the above rules apply even in the eventuality of computer or other information technology failures</w:t>
      </w:r>
      <w:r>
        <w:rPr>
          <w:rFonts w:ascii="Arial" w:eastAsia="Times New Roman" w:hAnsi="Arial" w:cs="Arial"/>
          <w:color w:val="auto"/>
          <w:lang w:val="en-GB" w:eastAsia="en-GB"/>
        </w:rPr>
        <w:t>.</w:t>
      </w:r>
    </w:p>
    <w:p w14:paraId="6858C200" w14:textId="072FE14D" w:rsidR="00807843" w:rsidRDefault="00807843" w:rsidP="001C17A4">
      <w:pPr>
        <w:pStyle w:val="ListBullet"/>
        <w:numPr>
          <w:ilvl w:val="0"/>
          <w:numId w:val="0"/>
        </w:numPr>
        <w:ind w:left="432" w:hanging="432"/>
      </w:pPr>
    </w:p>
    <w:p w14:paraId="52E3010B" w14:textId="1D63EC3E" w:rsidR="001C17A4" w:rsidRDefault="001C17A4" w:rsidP="001C17A4">
      <w:pPr>
        <w:pStyle w:val="Heading2"/>
      </w:pPr>
      <w:r>
        <w:t>Software Used</w:t>
      </w:r>
    </w:p>
    <w:p w14:paraId="20F54963" w14:textId="12B8A679" w:rsidR="001C17A4" w:rsidRDefault="001C17A4" w:rsidP="001C17A4">
      <w:r>
        <w:t>SDL library &amp; Algorithms based on the tutorials by:</w:t>
      </w:r>
    </w:p>
    <w:p w14:paraId="64C4E4E3" w14:textId="4173FB16" w:rsidR="001C17A4" w:rsidRPr="001C17A4" w:rsidRDefault="001C17A4" w:rsidP="001C17A4">
      <w:r w:rsidRPr="001C17A4">
        <w:t>https://lazyfoo.net/tutorials/SDL/index.php</w:t>
      </w:r>
    </w:p>
    <w:sectPr w:rsidR="001C17A4" w:rsidRPr="001C17A4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EFCA2" w14:textId="77777777" w:rsidR="001C17A4" w:rsidRDefault="001C17A4">
      <w:r>
        <w:separator/>
      </w:r>
    </w:p>
    <w:p w14:paraId="0D4E90F8" w14:textId="77777777" w:rsidR="001C17A4" w:rsidRDefault="001C17A4"/>
  </w:endnote>
  <w:endnote w:type="continuationSeparator" w:id="0">
    <w:p w14:paraId="4962C54D" w14:textId="77777777" w:rsidR="001C17A4" w:rsidRDefault="001C17A4">
      <w:r>
        <w:continuationSeparator/>
      </w:r>
    </w:p>
    <w:p w14:paraId="6D37F808" w14:textId="77777777" w:rsidR="001C17A4" w:rsidRDefault="001C1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51D90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75DBB" w14:textId="77777777" w:rsidR="001C17A4" w:rsidRDefault="001C17A4">
      <w:r>
        <w:separator/>
      </w:r>
    </w:p>
    <w:p w14:paraId="0B739FB6" w14:textId="77777777" w:rsidR="001C17A4" w:rsidRDefault="001C17A4"/>
  </w:footnote>
  <w:footnote w:type="continuationSeparator" w:id="0">
    <w:p w14:paraId="61B03190" w14:textId="77777777" w:rsidR="001C17A4" w:rsidRDefault="001C17A4">
      <w:r>
        <w:continuationSeparator/>
      </w:r>
    </w:p>
    <w:p w14:paraId="3F6A4EEF" w14:textId="77777777" w:rsidR="001C17A4" w:rsidRDefault="001C17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A4"/>
    <w:rsid w:val="000F312B"/>
    <w:rsid w:val="001C17A4"/>
    <w:rsid w:val="008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00E91"/>
  <w15:chartTrackingRefBased/>
  <w15:docId w15:val="{1C40B798-5250-DC45-81D3-EC5F3505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lewis-jones/Library/Containers/com.microsoft.Word/Data/Library/Application%20Support/Microsoft/Office/16.0/DTS/en-GB%7b15B9FF08-2001-FA44-992C-0ED5A27BADC4%7d/%7b70A61772-B7DD-174F-B405-ADF858D28E3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Lewis-Jones 2020 (N0928518)</cp:lastModifiedBy>
  <cp:revision>1</cp:revision>
  <dcterms:created xsi:type="dcterms:W3CDTF">2021-04-18T09:56:00Z</dcterms:created>
  <dcterms:modified xsi:type="dcterms:W3CDTF">2021-04-18T10:02:00Z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